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3AF" w14:textId="5A42C201" w:rsidR="00394A6D" w:rsidRDefault="00770E60">
      <w:pPr>
        <w:pStyle w:val="Title"/>
      </w:pPr>
      <w:sdt>
        <w:sdtPr>
          <w:alias w:val="Enter your name:"/>
          <w:tag w:val=""/>
          <w:id w:val="-328297061"/>
          <w:placeholder>
            <w:docPart w:val="D7671ACD313D41BA8D246998BE7C556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75C47">
            <w:t>Cassandra Cunningham</w:t>
          </w:r>
        </w:sdtContent>
      </w:sdt>
    </w:p>
    <w:p w14:paraId="5176E068" w14:textId="6AB31074" w:rsidR="00394A6D" w:rsidRDefault="00075C47">
      <w:r>
        <w:t xml:space="preserve">Bonney Lake, </w:t>
      </w:r>
      <w:proofErr w:type="spellStart"/>
      <w:r>
        <w:t>Wa</w:t>
      </w:r>
      <w:proofErr w:type="spellEnd"/>
      <w:r>
        <w:t>, 98391</w:t>
      </w:r>
      <w:r w:rsidR="007D00B3">
        <w:t> | </w:t>
      </w:r>
      <w:r>
        <w:t>(253) 820-1032</w:t>
      </w:r>
      <w:r w:rsidR="007D00B3">
        <w:t> | </w:t>
      </w:r>
      <w:hyperlink r:id="rId7" w:history="1">
        <w:r w:rsidR="001156E3" w:rsidRPr="00A41088">
          <w:rPr>
            <w:rStyle w:val="Hyperlink"/>
          </w:rPr>
          <w:t>sttepstutoring@yahoo.com</w:t>
        </w:r>
      </w:hyperlink>
    </w:p>
    <w:p w14:paraId="2A359351" w14:textId="554537DF" w:rsidR="006948C6" w:rsidRDefault="001156E3" w:rsidP="006948C6">
      <w:pPr>
        <w:spacing w:after="0"/>
      </w:pPr>
      <w:r>
        <w:t>https://cmcunningham27.github.io/</w:t>
      </w:r>
      <w:r w:rsidR="003E0A33">
        <w:t>Professional</w:t>
      </w:r>
      <w:r>
        <w:t>-Portfolio</w:t>
      </w:r>
    </w:p>
    <w:p w14:paraId="28DD634F" w14:textId="77777777" w:rsidR="006948C6" w:rsidRDefault="006948C6" w:rsidP="006948C6">
      <w:pPr>
        <w:spacing w:after="0"/>
      </w:pPr>
      <w:hyperlink r:id="rId8" w:history="1">
        <w:r w:rsidRPr="00A41088">
          <w:rPr>
            <w:rStyle w:val="Hyperlink"/>
          </w:rPr>
          <w:t>https://github.com/cmcunningham27</w:t>
        </w:r>
      </w:hyperlink>
    </w:p>
    <w:p w14:paraId="3291F82A" w14:textId="6FC66353" w:rsidR="001156E3" w:rsidRDefault="001156E3" w:rsidP="006948C6">
      <w:pPr>
        <w:spacing w:after="0"/>
      </w:pPr>
      <w:r>
        <w:t xml:space="preserve">https://www.linkedin.com/in/cassandr a-cunningham-a29347141 </w:t>
      </w:r>
    </w:p>
    <w:sdt>
      <w:sdtPr>
        <w:alias w:val="Objective:"/>
        <w:tag w:val="Objective:"/>
        <w:id w:val="-736782104"/>
        <w:placeholder>
          <w:docPart w:val="7F3AD59AAFAE47428F746C0C1F8F5F8F"/>
        </w:placeholder>
        <w:temporary/>
        <w:showingPlcHdr/>
        <w15:appearance w15:val="hidden"/>
      </w:sdtPr>
      <w:sdtEndPr/>
      <w:sdtContent>
        <w:p w14:paraId="588BDBD5" w14:textId="77777777" w:rsidR="00394A6D" w:rsidRDefault="007D00B3">
          <w:pPr>
            <w:pStyle w:val="Heading1"/>
          </w:pPr>
          <w:r>
            <w:t>Objective</w:t>
          </w:r>
        </w:p>
      </w:sdtContent>
    </w:sdt>
    <w:p w14:paraId="087D635B" w14:textId="008DC2C6" w:rsidR="00394A6D" w:rsidRDefault="00075C47" w:rsidP="00DD4208">
      <w:pPr>
        <w:pStyle w:val="ListBullet"/>
      </w:pPr>
      <w:r>
        <w:t xml:space="preserve">Recent Full-Stack Web Development Graduate seeking a future career as a Full-Stack or Back-End Web Developer that leverages my skills in Mathematics. I have developed skills in Node.js, Express.js, HTML, CSS, </w:t>
      </w:r>
      <w:proofErr w:type="spellStart"/>
      <w:r>
        <w:t>Javascript</w:t>
      </w:r>
      <w:proofErr w:type="spellEnd"/>
      <w:r>
        <w:t>,</w:t>
      </w:r>
      <w:r w:rsidR="006948C6">
        <w:t xml:space="preserve"> jQuery,</w:t>
      </w:r>
      <w:r>
        <w:t xml:space="preserve"> Mongoose, </w:t>
      </w:r>
      <w:proofErr w:type="spellStart"/>
      <w:r>
        <w:t>Axios</w:t>
      </w:r>
      <w:proofErr w:type="spellEnd"/>
      <w:r>
        <w:t>, Bootstrap, MySQL, Handlebars.js,</w:t>
      </w:r>
      <w:r w:rsidR="006948C6">
        <w:t xml:space="preserve"> Rest API’s, Git, Sequelize.js,</w:t>
      </w:r>
      <w:r>
        <w:t xml:space="preserve"> React.js, and responsive web design. Known as a driven problem-solver</w:t>
      </w:r>
      <w:r w:rsidR="001156E3">
        <w:t xml:space="preserve"> passionate about developing apps that create meaningful connections.</w:t>
      </w:r>
      <w:r>
        <w:t xml:space="preserve"> </w:t>
      </w:r>
      <w:r w:rsidR="001156E3">
        <w:t xml:space="preserve">Excited to continue learning and bring my attention to detail, with a quality-driven team to grow and become </w:t>
      </w:r>
      <w:proofErr w:type="gramStart"/>
      <w:r w:rsidR="001156E3">
        <w:t>a valuable asset</w:t>
      </w:r>
      <w:proofErr w:type="gramEnd"/>
      <w:r w:rsidR="001156E3">
        <w:t>.</w:t>
      </w:r>
      <w:r>
        <w:t xml:space="preserve"> </w:t>
      </w:r>
    </w:p>
    <w:p w14:paraId="07330FCF" w14:textId="4F582B64" w:rsidR="00075C47" w:rsidRDefault="001156E3" w:rsidP="00075C47">
      <w:pPr>
        <w:pStyle w:val="Heading1"/>
      </w:pPr>
      <w:r>
        <w:t>Projects</w:t>
      </w:r>
    </w:p>
    <w:p w14:paraId="3338CE1A" w14:textId="77777777" w:rsidR="001156E3" w:rsidRDefault="001156E3" w:rsidP="006948C6">
      <w:pPr>
        <w:pStyle w:val="Heading2"/>
        <w:spacing w:after="0"/>
        <w:rPr>
          <w:b w:val="0"/>
          <w:bCs/>
        </w:rPr>
      </w:pPr>
      <w:r w:rsidRPr="001156E3">
        <w:rPr>
          <w:iCs/>
          <w:color w:val="auto"/>
          <w:sz w:val="24"/>
          <w:szCs w:val="24"/>
        </w:rPr>
        <w:t>ME-MOIRS [MERN APP] (EVOLVED FROM MOI-ME-RIES)</w:t>
      </w:r>
    </w:p>
    <w:p w14:paraId="10169C8C" w14:textId="5FADAF11" w:rsidR="001156E3" w:rsidRPr="006948C6" w:rsidRDefault="001156E3" w:rsidP="001156E3">
      <w:pPr>
        <w:pStyle w:val="Heading2"/>
        <w:spacing w:before="0" w:after="0"/>
        <w:rPr>
          <w:b w:val="0"/>
          <w:bCs/>
          <w:iCs/>
          <w:color w:val="auto"/>
          <w:sz w:val="24"/>
          <w:szCs w:val="24"/>
        </w:rPr>
      </w:pPr>
      <w:hyperlink r:id="rId9" w:history="1">
        <w:r w:rsidRPr="006948C6">
          <w:rPr>
            <w:rStyle w:val="Hyperlink"/>
            <w:b w:val="0"/>
            <w:bCs/>
            <w:iCs/>
            <w:color w:val="auto"/>
            <w:sz w:val="24"/>
            <w:szCs w:val="24"/>
          </w:rPr>
          <w:t>HTTPS://PROTECTED-BASIN-89410.HEROKUAPP.COM</w:t>
        </w:r>
      </w:hyperlink>
    </w:p>
    <w:p w14:paraId="4CF22AF6" w14:textId="64F43775" w:rsidR="00075C47" w:rsidRDefault="001156E3" w:rsidP="001156E3">
      <w:pPr>
        <w:pStyle w:val="Heading2"/>
        <w:spacing w:before="0" w:after="0"/>
      </w:pPr>
      <w:r w:rsidRPr="001156E3">
        <w:rPr>
          <w:b w:val="0"/>
          <w:bCs/>
          <w:iCs/>
          <w:color w:val="auto"/>
          <w:sz w:val="24"/>
          <w:szCs w:val="24"/>
        </w:rPr>
        <w:t>https://github.com/harben31/project3(Project we are continuing)</w:t>
      </w:r>
    </w:p>
    <w:p w14:paraId="01670EC1" w14:textId="6061A4F1" w:rsidR="00075C47" w:rsidRDefault="001156E3" w:rsidP="00075C47">
      <w:pPr>
        <w:pStyle w:val="ListBullet"/>
      </w:pPr>
      <w:r w:rsidRPr="001156E3">
        <w:rPr>
          <w:b/>
          <w:bCs/>
          <w:u w:val="single"/>
        </w:rPr>
        <w:t>Technologies</w:t>
      </w:r>
      <w:r w:rsidRPr="005A2DF3">
        <w:rPr>
          <w:b/>
          <w:bCs/>
        </w:rPr>
        <w:t>:</w:t>
      </w:r>
      <w:r>
        <w:t xml:space="preserve"> CSS, </w:t>
      </w:r>
      <w:proofErr w:type="spellStart"/>
      <w:r>
        <w:t>Javascript</w:t>
      </w:r>
      <w:proofErr w:type="spellEnd"/>
      <w:r>
        <w:t xml:space="preserve">, HTML, Node.js, Express.js, React, MongoDB,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Bcryptjs</w:t>
      </w:r>
      <w:proofErr w:type="spellEnd"/>
      <w:r>
        <w:t xml:space="preserve">, Mongoose, </w:t>
      </w:r>
      <w:proofErr w:type="gramStart"/>
      <w:r>
        <w:t>Express-sessions</w:t>
      </w:r>
      <w:proofErr w:type="gramEnd"/>
      <w:r>
        <w:t xml:space="preserve">/validator </w:t>
      </w:r>
      <w:r w:rsidRPr="001156E3">
        <w:rPr>
          <w:b/>
          <w:bCs/>
          <w:u w:val="single"/>
        </w:rPr>
        <w:t>Purpose:</w:t>
      </w:r>
      <w:r>
        <w:t xml:space="preserve"> G</w:t>
      </w:r>
      <w:r w:rsidRPr="005A2DF3">
        <w:t>ives users a</w:t>
      </w:r>
      <w:r>
        <w:t xml:space="preserve">n </w:t>
      </w:r>
      <w:r w:rsidRPr="005A2DF3">
        <w:t>intentional platform to make a more personalized profile with information of their choice.</w:t>
      </w:r>
      <w:r>
        <w:t xml:space="preserve"> </w:t>
      </w:r>
      <w:r w:rsidRPr="001156E3">
        <w:rPr>
          <w:b/>
          <w:bCs/>
          <w:u w:val="single"/>
        </w:rPr>
        <w:t>Abilities</w:t>
      </w:r>
      <w:r w:rsidRPr="001156E3">
        <w:rPr>
          <w:u w:val="single"/>
        </w:rPr>
        <w:t>:</w:t>
      </w:r>
      <w:r>
        <w:t xml:space="preserve"> Allows user the ability to share interests and life-events with friends across the app.</w:t>
      </w:r>
    </w:p>
    <w:p w14:paraId="69ADA2C8" w14:textId="3DFA9145" w:rsidR="00075C47" w:rsidRDefault="006948C6" w:rsidP="006948C6">
      <w:pPr>
        <w:pStyle w:val="Heading2"/>
        <w:spacing w:after="0"/>
      </w:pPr>
      <w:r>
        <w:t>MOI-ME-RIES [Full-Stack App]</w:t>
      </w:r>
    </w:p>
    <w:p w14:paraId="16A2B5A7" w14:textId="6C27BD7D" w:rsidR="006948C6" w:rsidRPr="006948C6" w:rsidRDefault="006948C6" w:rsidP="006948C6">
      <w:pPr>
        <w:pStyle w:val="Heading2"/>
        <w:spacing w:before="0" w:after="0"/>
        <w:rPr>
          <w:b w:val="0"/>
          <w:bCs/>
          <w:color w:val="auto"/>
        </w:rPr>
      </w:pPr>
      <w:hyperlink r:id="rId10" w:history="1">
        <w:r w:rsidRPr="006948C6">
          <w:rPr>
            <w:rStyle w:val="Hyperlink"/>
            <w:b w:val="0"/>
            <w:bCs/>
            <w:color w:val="auto"/>
          </w:rPr>
          <w:t>https://blooming-ocean-65385.herokuapp.com</w:t>
        </w:r>
      </w:hyperlink>
    </w:p>
    <w:p w14:paraId="50A3DCDB" w14:textId="3522E472" w:rsidR="006948C6" w:rsidRPr="006948C6" w:rsidRDefault="006948C6" w:rsidP="006948C6">
      <w:pPr>
        <w:pStyle w:val="Heading2"/>
        <w:spacing w:before="0" w:after="0"/>
        <w:rPr>
          <w:b w:val="0"/>
          <w:bCs/>
        </w:rPr>
      </w:pPr>
      <w:hyperlink r:id="rId11" w:history="1">
        <w:r w:rsidRPr="006948C6">
          <w:rPr>
            <w:rStyle w:val="Hyperlink"/>
            <w:b w:val="0"/>
            <w:bCs/>
            <w:color w:val="auto"/>
          </w:rPr>
          <w:t>https://github.com/cmcunningham27/moi-me-ries</w:t>
        </w:r>
      </w:hyperlink>
      <w:r w:rsidRPr="006948C6">
        <w:rPr>
          <w:b w:val="0"/>
          <w:bCs/>
          <w:color w:val="auto"/>
        </w:rPr>
        <w:t xml:space="preserve">   </w:t>
      </w:r>
    </w:p>
    <w:p w14:paraId="3288B82F" w14:textId="0A4FF0F5" w:rsidR="006948C6" w:rsidRDefault="006948C6" w:rsidP="006948C6">
      <w:pPr>
        <w:pStyle w:val="ListBullet"/>
      </w:pPr>
      <w:r w:rsidRPr="006948C6">
        <w:rPr>
          <w:b/>
          <w:bCs/>
          <w:u w:val="single"/>
        </w:rPr>
        <w:t>Technologies:</w:t>
      </w:r>
      <w:r>
        <w:t xml:space="preserve"> CSS, Bootstrap, </w:t>
      </w:r>
      <w:proofErr w:type="spellStart"/>
      <w:r>
        <w:t>Javascript</w:t>
      </w:r>
      <w:proofErr w:type="spellEnd"/>
      <w:r>
        <w:t xml:space="preserve">, Node.js, Express.js, Handlebars.js, Sequelize.js, </w:t>
      </w:r>
      <w:proofErr w:type="spellStart"/>
      <w:r>
        <w:t>Bcrypt</w:t>
      </w:r>
      <w:proofErr w:type="spellEnd"/>
      <w:r>
        <w:t xml:space="preserve">, MySQL2 </w:t>
      </w:r>
      <w:r w:rsidRPr="006948C6">
        <w:rPr>
          <w:b/>
          <w:bCs/>
          <w:u w:val="single"/>
        </w:rPr>
        <w:t>Purpose:</w:t>
      </w:r>
      <w:r>
        <w:t xml:space="preserve"> Provide deeper connections between users </w:t>
      </w:r>
      <w:r w:rsidRPr="006948C6">
        <w:rPr>
          <w:b/>
          <w:bCs/>
          <w:u w:val="single"/>
        </w:rPr>
        <w:t>Abilities:</w:t>
      </w:r>
      <w:r>
        <w:t xml:space="preserve"> Allows users to make their profile personal to their interests and dreams</w:t>
      </w:r>
    </w:p>
    <w:p w14:paraId="38453BD5" w14:textId="0759C876" w:rsidR="006948C6" w:rsidRDefault="006948C6" w:rsidP="006948C6">
      <w:pPr>
        <w:pStyle w:val="Heading2"/>
        <w:spacing w:after="0"/>
      </w:pPr>
      <w:r>
        <w:t>MOI-ME-RIES [</w:t>
      </w:r>
      <w:r>
        <w:t>Back-End</w:t>
      </w:r>
      <w:r>
        <w:t xml:space="preserve"> App]</w:t>
      </w:r>
    </w:p>
    <w:p w14:paraId="078B95DC" w14:textId="1A6C1B6E" w:rsidR="006948C6" w:rsidRDefault="006948C6" w:rsidP="006948C6">
      <w:pPr>
        <w:pStyle w:val="Heading2"/>
        <w:spacing w:before="0" w:after="0"/>
        <w:rPr>
          <w:b w:val="0"/>
          <w:bCs/>
          <w:color w:val="auto"/>
        </w:rPr>
      </w:pPr>
      <w:hyperlink r:id="rId12" w:history="1">
        <w:r w:rsidRPr="006948C6">
          <w:rPr>
            <w:rStyle w:val="Hyperlink"/>
            <w:b w:val="0"/>
            <w:bCs/>
            <w:color w:val="auto"/>
          </w:rPr>
          <w:t>https://github.com/cmcunningham27/MySQL-Employee_Tracker</w:t>
        </w:r>
      </w:hyperlink>
      <w:r w:rsidRPr="006948C6">
        <w:rPr>
          <w:b w:val="0"/>
          <w:bCs/>
          <w:color w:val="auto"/>
        </w:rPr>
        <w:t xml:space="preserve">   </w:t>
      </w:r>
    </w:p>
    <w:p w14:paraId="11FDCBEB" w14:textId="35D45576" w:rsidR="001156E3" w:rsidRDefault="006948C6" w:rsidP="00075C47">
      <w:pPr>
        <w:pStyle w:val="ListBullet"/>
      </w:pPr>
      <w:r w:rsidRPr="006948C6">
        <w:rPr>
          <w:b/>
          <w:bCs/>
          <w:u w:val="single"/>
        </w:rPr>
        <w:t>Technologies:</w:t>
      </w:r>
      <w:r>
        <w:t xml:space="preserve"> MySQL, Inquirer, Node </w:t>
      </w:r>
      <w:r w:rsidRPr="006948C6">
        <w:rPr>
          <w:b/>
          <w:bCs/>
          <w:u w:val="single"/>
        </w:rPr>
        <w:t>Purpose:</w:t>
      </w:r>
      <w:r>
        <w:t xml:space="preserve"> CMS that allows Managers the ability to organize and plan their business </w:t>
      </w:r>
      <w:r w:rsidRPr="006948C6">
        <w:rPr>
          <w:b/>
          <w:bCs/>
          <w:u w:val="single"/>
        </w:rPr>
        <w:t>Abilities:</w:t>
      </w:r>
      <w:r>
        <w:t xml:space="preserve"> Managers can view and manage the departments, roles, and employees in their company</w:t>
      </w:r>
    </w:p>
    <w:p w14:paraId="26827214" w14:textId="0E313CFF" w:rsidR="00075C47" w:rsidRPr="00075C47" w:rsidRDefault="00075C47" w:rsidP="00075C47">
      <w:pPr>
        <w:pStyle w:val="Heading1"/>
        <w:rPr>
          <w:rFonts w:asciiTheme="minorHAnsi" w:eastAsiaTheme="minorHAnsi" w:hAnsiTheme="minorHAnsi" w:cstheme="minorBidi"/>
          <w:b w:val="0"/>
          <w:color w:val="404040" w:themeColor="text1" w:themeTint="BF"/>
          <w:sz w:val="22"/>
          <w:szCs w:val="22"/>
        </w:rPr>
      </w:pPr>
      <w:r>
        <w:t>Education</w:t>
      </w:r>
    </w:p>
    <w:p w14:paraId="6EA8ECA8" w14:textId="296E7136" w:rsidR="00075C47" w:rsidRDefault="006948C6" w:rsidP="00075C47">
      <w:pPr>
        <w:pStyle w:val="Heading2"/>
      </w:pPr>
      <w:r>
        <w:t>Certificate in Full</w:t>
      </w:r>
      <w:r w:rsidR="003E0A33">
        <w:t>-</w:t>
      </w:r>
      <w:r>
        <w:t>Stack web development</w:t>
      </w:r>
      <w:r w:rsidR="00075C47">
        <w:t> | </w:t>
      </w:r>
      <w:r w:rsidR="003E0A33">
        <w:t>July 2021</w:t>
      </w:r>
      <w:r w:rsidR="00075C47">
        <w:t> |</w:t>
      </w:r>
      <w:r w:rsidR="003E0A33">
        <w:t xml:space="preserve"> University of washington</w:t>
      </w:r>
    </w:p>
    <w:p w14:paraId="618BD5D3" w14:textId="43AC0680" w:rsidR="00075C47" w:rsidRDefault="003E0A33" w:rsidP="00075C47">
      <w:pPr>
        <w:pStyle w:val="ListBullet"/>
        <w:numPr>
          <w:ilvl w:val="0"/>
          <w:numId w:val="18"/>
        </w:numPr>
      </w:pPr>
      <w:r>
        <w:t>Achieved the highest academic level possible</w:t>
      </w:r>
    </w:p>
    <w:p w14:paraId="425E8541" w14:textId="1C0F35B8" w:rsidR="00075C47" w:rsidRDefault="003E0A33" w:rsidP="00075C47">
      <w:pPr>
        <w:pStyle w:val="Heading2"/>
      </w:pPr>
      <w:r>
        <w:t>BA</w:t>
      </w:r>
      <w:r w:rsidR="00075C47">
        <w:t> </w:t>
      </w:r>
      <w:r>
        <w:t>in Elementary education</w:t>
      </w:r>
      <w:r w:rsidR="00075C47">
        <w:t>| </w:t>
      </w:r>
      <w:r>
        <w:t>Dec. 2007</w:t>
      </w:r>
      <w:r w:rsidR="00075C47">
        <w:t> | </w:t>
      </w:r>
      <w:r>
        <w:t>Eastern Washington university</w:t>
      </w:r>
    </w:p>
    <w:p w14:paraId="3F2AF81D" w14:textId="59854E4A" w:rsidR="00075C47" w:rsidRDefault="00075C47" w:rsidP="00075C47">
      <w:pPr>
        <w:pStyle w:val="ListBullet"/>
      </w:pPr>
      <w:sdt>
        <w:sdtPr>
          <w:alias w:val="Major:"/>
          <w:tag w:val="Major:"/>
          <w:id w:val="1020971286"/>
          <w:placeholder>
            <w:docPart w:val="BCF1C40993A14D3895CCC1140C2225CE"/>
          </w:placeholder>
          <w:temporary/>
          <w:showingPlcHdr/>
          <w15:appearance w15:val="hidden"/>
        </w:sdtPr>
        <w:sdtContent>
          <w:r>
            <w:t>Major</w:t>
          </w:r>
        </w:sdtContent>
      </w:sdt>
      <w:r>
        <w:t xml:space="preserve">: </w:t>
      </w:r>
      <w:r w:rsidR="003E0A33">
        <w:t>Mathematics and Natural Sciences</w:t>
      </w:r>
    </w:p>
    <w:p w14:paraId="3D41AAB6" w14:textId="1D14E4C7" w:rsidR="00D56207" w:rsidRDefault="003E0A33" w:rsidP="003E0A33">
      <w:pPr>
        <w:pStyle w:val="ListBullet"/>
        <w:numPr>
          <w:ilvl w:val="0"/>
          <w:numId w:val="16"/>
        </w:numPr>
      </w:pPr>
      <w:r>
        <w:t>Magnum Cum Lauda</w:t>
      </w:r>
    </w:p>
    <w:sectPr w:rsidR="00D56207" w:rsidSect="00374627">
      <w:footerReference w:type="default" r:id="rId13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D25B" w14:textId="77777777" w:rsidR="00770E60" w:rsidRDefault="00770E60">
      <w:pPr>
        <w:spacing w:after="0"/>
      </w:pPr>
      <w:r>
        <w:separator/>
      </w:r>
    </w:p>
  </w:endnote>
  <w:endnote w:type="continuationSeparator" w:id="0">
    <w:p w14:paraId="2ACC7A89" w14:textId="77777777" w:rsidR="00770E60" w:rsidRDefault="00770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A6717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C933" w14:textId="77777777" w:rsidR="00770E60" w:rsidRDefault="00770E60">
      <w:pPr>
        <w:spacing w:after="0"/>
      </w:pPr>
      <w:r>
        <w:separator/>
      </w:r>
    </w:p>
  </w:footnote>
  <w:footnote w:type="continuationSeparator" w:id="0">
    <w:p w14:paraId="050D06A4" w14:textId="77777777" w:rsidR="00770E60" w:rsidRDefault="00770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47"/>
    <w:rsid w:val="00075C47"/>
    <w:rsid w:val="001156E3"/>
    <w:rsid w:val="00374627"/>
    <w:rsid w:val="00394A6D"/>
    <w:rsid w:val="003E0A33"/>
    <w:rsid w:val="003F19B9"/>
    <w:rsid w:val="004476A1"/>
    <w:rsid w:val="005114E7"/>
    <w:rsid w:val="005E5E55"/>
    <w:rsid w:val="00616068"/>
    <w:rsid w:val="006948C6"/>
    <w:rsid w:val="006E401C"/>
    <w:rsid w:val="00770E60"/>
    <w:rsid w:val="0077621B"/>
    <w:rsid w:val="007963CE"/>
    <w:rsid w:val="007D00B3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DCE25"/>
  <w15:chartTrackingRefBased/>
  <w15:docId w15:val="{D54B9815-9211-4780-BF57-92A49ACC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cunningham2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tepstutoring@yahoo.com" TargetMode="External"/><Relationship Id="rId12" Type="http://schemas.openxmlformats.org/officeDocument/2006/relationships/hyperlink" Target="https://github.com/cmcunningham27/MySQL-Employee_Track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mcunningham27/moi-me-ri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looming-ocean-65385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ED-BASIN-89410.HEROKUAPP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tep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671ACD313D41BA8D246998BE7C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428EB-781E-42F2-9C0F-63C7E67979A0}"/>
      </w:docPartPr>
      <w:docPartBody>
        <w:p w:rsidR="00000000" w:rsidRDefault="00857D56">
          <w:pPr>
            <w:pStyle w:val="D7671ACD313D41BA8D246998BE7C5564"/>
          </w:pPr>
          <w:r>
            <w:t>Your Name</w:t>
          </w:r>
        </w:p>
      </w:docPartBody>
    </w:docPart>
    <w:docPart>
      <w:docPartPr>
        <w:name w:val="7F3AD59AAFAE47428F746C0C1F8F5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FCB1-C447-4EF1-93DC-0A6C8D06CACB}"/>
      </w:docPartPr>
      <w:docPartBody>
        <w:p w:rsidR="00000000" w:rsidRDefault="00857D56">
          <w:pPr>
            <w:pStyle w:val="7F3AD59AAFAE47428F746C0C1F8F5F8F"/>
          </w:pPr>
          <w:r>
            <w:t>Object</w:t>
          </w:r>
          <w:r>
            <w:t>ive</w:t>
          </w:r>
        </w:p>
      </w:docPartBody>
    </w:docPart>
    <w:docPart>
      <w:docPartPr>
        <w:name w:val="BCF1C40993A14D3895CCC1140C222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7231-2F51-4BAF-B3E6-C648E02E3F54}"/>
      </w:docPartPr>
      <w:docPartBody>
        <w:p w:rsidR="00000000" w:rsidRDefault="00AD07CD" w:rsidP="00AD07CD">
          <w:pPr>
            <w:pStyle w:val="BCF1C40993A14D3895CCC1140C2225CE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D"/>
    <w:rsid w:val="00857D56"/>
    <w:rsid w:val="00A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71ACD313D41BA8D246998BE7C5564">
    <w:name w:val="D7671ACD313D41BA8D246998BE7C5564"/>
  </w:style>
  <w:style w:type="paragraph" w:customStyle="1" w:styleId="1ED3B3B60AA7427B83A0736AD610E7C0">
    <w:name w:val="1ED3B3B60AA7427B83A0736AD610E7C0"/>
  </w:style>
  <w:style w:type="paragraph" w:customStyle="1" w:styleId="C828420D42BF4163B856C4A32266DE93">
    <w:name w:val="C828420D42BF4163B856C4A32266DE93"/>
  </w:style>
  <w:style w:type="paragraph" w:customStyle="1" w:styleId="3E43BBDA722C43B5B76239A075042EEF">
    <w:name w:val="3E43BBDA722C43B5B76239A075042EEF"/>
  </w:style>
  <w:style w:type="paragraph" w:customStyle="1" w:styleId="159AF917D3C14860BF94BB9F9CC0B203">
    <w:name w:val="159AF917D3C14860BF94BB9F9CC0B203"/>
  </w:style>
  <w:style w:type="paragraph" w:customStyle="1" w:styleId="7F3AD59AAFAE47428F746C0C1F8F5F8F">
    <w:name w:val="7F3AD59AAFAE47428F746C0C1F8F5F8F"/>
  </w:style>
  <w:style w:type="paragraph" w:customStyle="1" w:styleId="5AC64FA6CDCF41A9967581D8BA50B116">
    <w:name w:val="5AC64FA6CDCF41A9967581D8BA50B116"/>
  </w:style>
  <w:style w:type="paragraph" w:customStyle="1" w:styleId="B553F53368FC4BEE9EAC73410FBFCAAE">
    <w:name w:val="B553F53368FC4BEE9EAC73410FBFCAAE"/>
  </w:style>
  <w:style w:type="paragraph" w:customStyle="1" w:styleId="51A0C519D38247619049DCA2757569CE">
    <w:name w:val="51A0C519D38247619049DCA2757569CE"/>
  </w:style>
  <w:style w:type="paragraph" w:customStyle="1" w:styleId="F2B4DDC9A2AE43908C153A4D2A104454">
    <w:name w:val="F2B4DDC9A2AE43908C153A4D2A104454"/>
  </w:style>
  <w:style w:type="paragraph" w:customStyle="1" w:styleId="2486F127DD26497ABCCE647EDB14C8F9">
    <w:name w:val="2486F127DD26497ABCCE647EDB14C8F9"/>
  </w:style>
  <w:style w:type="paragraph" w:customStyle="1" w:styleId="218166EEE60A4EACABB818CA80B984F9">
    <w:name w:val="218166EEE60A4EACABB818CA80B984F9"/>
  </w:style>
  <w:style w:type="paragraph" w:customStyle="1" w:styleId="603F40152BED412592392E3F98F6176B">
    <w:name w:val="603F40152BED412592392E3F98F6176B"/>
  </w:style>
  <w:style w:type="paragraph" w:customStyle="1" w:styleId="EC76922AE16A49F3BCC3BE9B9A933D68">
    <w:name w:val="EC76922AE16A49F3BCC3BE9B9A933D68"/>
  </w:style>
  <w:style w:type="paragraph" w:customStyle="1" w:styleId="1F22D3B68167427EB62B43E3D0D9226D">
    <w:name w:val="1F22D3B68167427EB62B43E3D0D9226D"/>
  </w:style>
  <w:style w:type="paragraph" w:customStyle="1" w:styleId="A54BD9C324964CDA8A31C302A056BC72">
    <w:name w:val="A54BD9C324964CDA8A31C302A056BC72"/>
  </w:style>
  <w:style w:type="paragraph" w:customStyle="1" w:styleId="3CD26ACC0D8748C3BD19D5474F79FCE7">
    <w:name w:val="3CD26ACC0D8748C3BD19D5474F79FCE7"/>
  </w:style>
  <w:style w:type="paragraph" w:customStyle="1" w:styleId="78DBD030389A491EA08239E10FF07C8F">
    <w:name w:val="78DBD030389A491EA08239E10FF07C8F"/>
  </w:style>
  <w:style w:type="paragraph" w:customStyle="1" w:styleId="E3901FB28E3A4B5980E48F5B1EFCB21E">
    <w:name w:val="E3901FB28E3A4B5980E48F5B1EFCB21E"/>
  </w:style>
  <w:style w:type="paragraph" w:customStyle="1" w:styleId="095CE7D0A405473AA018BB3D6A42BCF1">
    <w:name w:val="095CE7D0A405473AA018BB3D6A42BCF1"/>
  </w:style>
  <w:style w:type="paragraph" w:customStyle="1" w:styleId="AD88155A28274A89B6E3D46141CEA854">
    <w:name w:val="AD88155A28274A89B6E3D46141CEA854"/>
  </w:style>
  <w:style w:type="paragraph" w:customStyle="1" w:styleId="09E15B050A204BB5B2AD56F94898EA6B">
    <w:name w:val="09E15B050A204BB5B2AD56F94898EA6B"/>
  </w:style>
  <w:style w:type="paragraph" w:customStyle="1" w:styleId="3CDC44C994484B6998B4FD9636958542">
    <w:name w:val="3CDC44C994484B6998B4FD9636958542"/>
  </w:style>
  <w:style w:type="paragraph" w:customStyle="1" w:styleId="D48F94ED056A488885DB752216A148DD">
    <w:name w:val="D48F94ED056A488885DB752216A148DD"/>
  </w:style>
  <w:style w:type="paragraph" w:customStyle="1" w:styleId="E333A4E113BE4315953A251D38629CA9">
    <w:name w:val="E333A4E113BE4315953A251D38629CA9"/>
  </w:style>
  <w:style w:type="paragraph" w:customStyle="1" w:styleId="631FFC07358E49638579F69A6243E6B8">
    <w:name w:val="631FFC07358E49638579F69A6243E6B8"/>
  </w:style>
  <w:style w:type="paragraph" w:customStyle="1" w:styleId="A62D73367FDD4BB9B0A58FA4264D557C">
    <w:name w:val="A62D73367FDD4BB9B0A58FA4264D557C"/>
  </w:style>
  <w:style w:type="paragraph" w:customStyle="1" w:styleId="5BEC5FD754974F689A25A45DB743D2D2">
    <w:name w:val="5BEC5FD754974F689A25A45DB743D2D2"/>
  </w:style>
  <w:style w:type="paragraph" w:customStyle="1" w:styleId="4298BBA380014F4E8198041A08832D6D">
    <w:name w:val="4298BBA380014F4E8198041A08832D6D"/>
  </w:style>
  <w:style w:type="paragraph" w:customStyle="1" w:styleId="7BB0EFCE04484250A6F61B044D7A40F7">
    <w:name w:val="7BB0EFCE04484250A6F61B044D7A40F7"/>
  </w:style>
  <w:style w:type="paragraph" w:customStyle="1" w:styleId="BF3C204F5B8946D48516136B09118507">
    <w:name w:val="BF3C204F5B8946D48516136B09118507"/>
  </w:style>
  <w:style w:type="paragraph" w:customStyle="1" w:styleId="4927DB667152404C992124E242E9D819">
    <w:name w:val="4927DB667152404C992124E242E9D819"/>
  </w:style>
  <w:style w:type="paragraph" w:customStyle="1" w:styleId="13AF6CF43C484D6E86F5616C16ACD1F0">
    <w:name w:val="13AF6CF43C484D6E86F5616C16ACD1F0"/>
  </w:style>
  <w:style w:type="paragraph" w:customStyle="1" w:styleId="AFDCDF93F2F1434C8137FD842D628E8E">
    <w:name w:val="AFDCDF93F2F1434C8137FD842D628E8E"/>
  </w:style>
  <w:style w:type="paragraph" w:customStyle="1" w:styleId="0B9D207380A0461DB4BAD627817FAC72">
    <w:name w:val="0B9D207380A0461DB4BAD627817FAC72"/>
  </w:style>
  <w:style w:type="paragraph" w:customStyle="1" w:styleId="ACCCC8BFCB724560980DF721BB24B608">
    <w:name w:val="ACCCC8BFCB724560980DF721BB24B608"/>
  </w:style>
  <w:style w:type="paragraph" w:customStyle="1" w:styleId="FF3D5DBCD3BE4DF1B296297DD7A9A55E">
    <w:name w:val="FF3D5DBCD3BE4DF1B296297DD7A9A55E"/>
    <w:rsid w:val="00AD07CD"/>
  </w:style>
  <w:style w:type="paragraph" w:customStyle="1" w:styleId="F0C7B82E71004416A4B7FD7EC2849B34">
    <w:name w:val="F0C7B82E71004416A4B7FD7EC2849B34"/>
    <w:rsid w:val="00AD07CD"/>
  </w:style>
  <w:style w:type="paragraph" w:customStyle="1" w:styleId="A703E0920A7A4E3789F56ED945E1A7EF">
    <w:name w:val="A703E0920A7A4E3789F56ED945E1A7EF"/>
    <w:rsid w:val="00AD07CD"/>
  </w:style>
  <w:style w:type="paragraph" w:customStyle="1" w:styleId="7504722FE86B4110AD990F5F523245B8">
    <w:name w:val="7504722FE86B4110AD990F5F523245B8"/>
    <w:rsid w:val="00AD07CD"/>
  </w:style>
  <w:style w:type="paragraph" w:customStyle="1" w:styleId="5E1304706AAE4C4283E6D8DC2B1C7638">
    <w:name w:val="5E1304706AAE4C4283E6D8DC2B1C7638"/>
    <w:rsid w:val="00AD07CD"/>
  </w:style>
  <w:style w:type="paragraph" w:customStyle="1" w:styleId="D3CB71441B16472AAF8FACDD2CF9851E">
    <w:name w:val="D3CB71441B16472AAF8FACDD2CF9851E"/>
    <w:rsid w:val="00AD07CD"/>
  </w:style>
  <w:style w:type="paragraph" w:customStyle="1" w:styleId="3A63D3E9885847638C87F88469C8BDF7">
    <w:name w:val="3A63D3E9885847638C87F88469C8BDF7"/>
    <w:rsid w:val="00AD07CD"/>
  </w:style>
  <w:style w:type="paragraph" w:customStyle="1" w:styleId="AD7FDAE98F4A43D980204E83E0034E76">
    <w:name w:val="AD7FDAE98F4A43D980204E83E0034E76"/>
    <w:rsid w:val="00AD07CD"/>
  </w:style>
  <w:style w:type="paragraph" w:customStyle="1" w:styleId="A709774B09A24CECA2BC4F9B01A70E11">
    <w:name w:val="A709774B09A24CECA2BC4F9B01A70E11"/>
    <w:rsid w:val="00AD07CD"/>
  </w:style>
  <w:style w:type="paragraph" w:customStyle="1" w:styleId="BCF1C40993A14D3895CCC1140C2225CE">
    <w:name w:val="BCF1C40993A14D3895CCC1140C2225CE"/>
    <w:rsid w:val="00AD07CD"/>
  </w:style>
  <w:style w:type="paragraph" w:customStyle="1" w:styleId="C6C37947F07446F6B5AB3C6C7F58C1C7">
    <w:name w:val="C6C37947F07446F6B5AB3C6C7F58C1C7"/>
    <w:rsid w:val="00AD07CD"/>
  </w:style>
  <w:style w:type="paragraph" w:customStyle="1" w:styleId="DC83B15BED944DCEB9498FC87D136E87">
    <w:name w:val="DC83B15BED944DCEB9498FC87D136E87"/>
    <w:rsid w:val="00AD07CD"/>
  </w:style>
  <w:style w:type="paragraph" w:customStyle="1" w:styleId="09DFD1F146A848328E8A57811DF9B52A">
    <w:name w:val="09DFD1F146A848328E8A57811DF9B52A"/>
    <w:rsid w:val="00AD07CD"/>
  </w:style>
  <w:style w:type="paragraph" w:customStyle="1" w:styleId="51477AF259EA4423B5AE394AB7F33F93">
    <w:name w:val="51477AF259EA4423B5AE394AB7F33F93"/>
    <w:rsid w:val="00AD07CD"/>
  </w:style>
  <w:style w:type="paragraph" w:customStyle="1" w:styleId="E9EFFA043B304267BA3CDDA10ECF663A">
    <w:name w:val="E9EFFA043B304267BA3CDDA10ECF663A"/>
    <w:rsid w:val="00AD07CD"/>
  </w:style>
  <w:style w:type="paragraph" w:customStyle="1" w:styleId="36A3D6702A6841A59F6614D6E64E69A7">
    <w:name w:val="36A3D6702A6841A59F6614D6E64E69A7"/>
    <w:rsid w:val="00AD07CD"/>
  </w:style>
  <w:style w:type="paragraph" w:customStyle="1" w:styleId="99885E74E2DA459FB91FC77E2ED43079">
    <w:name w:val="99885E74E2DA459FB91FC77E2ED43079"/>
    <w:rsid w:val="00AD07CD"/>
  </w:style>
  <w:style w:type="paragraph" w:customStyle="1" w:styleId="A4CE5E4EB6FE41F79B08DBF8FB021C40">
    <w:name w:val="A4CE5E4EB6FE41F79B08DBF8FB021C40"/>
    <w:rsid w:val="00AD07CD"/>
  </w:style>
  <w:style w:type="paragraph" w:customStyle="1" w:styleId="F6474FF27E8C458A9799C33A02BDD8CC">
    <w:name w:val="F6474FF27E8C458A9799C33A02BDD8CC"/>
    <w:rsid w:val="00AD07CD"/>
  </w:style>
  <w:style w:type="paragraph" w:customStyle="1" w:styleId="7475373FDEC248989DFAFBBF98FED8BA">
    <w:name w:val="7475373FDEC248989DFAFBBF98FED8BA"/>
    <w:rsid w:val="00AD07CD"/>
  </w:style>
  <w:style w:type="paragraph" w:customStyle="1" w:styleId="AE63CA9B1F94420D8D87111B62BF9CF3">
    <w:name w:val="AE63CA9B1F94420D8D87111B62BF9CF3"/>
    <w:rsid w:val="00AD07CD"/>
  </w:style>
  <w:style w:type="paragraph" w:customStyle="1" w:styleId="13D4FF6EC0484EFA9F8C15834DE1B076">
    <w:name w:val="13D4FF6EC0484EFA9F8C15834DE1B076"/>
    <w:rsid w:val="00AD07CD"/>
  </w:style>
  <w:style w:type="paragraph" w:customStyle="1" w:styleId="4EBD1634B6A046B797EA8BB0691BBF2B">
    <w:name w:val="4EBD1634B6A046B797EA8BB0691BBF2B"/>
    <w:rsid w:val="00AD07CD"/>
  </w:style>
  <w:style w:type="paragraph" w:customStyle="1" w:styleId="08C543A6E0D04ED9AB140D37F0FCF14C">
    <w:name w:val="08C543A6E0D04ED9AB140D37F0FCF14C"/>
    <w:rsid w:val="00AD07CD"/>
  </w:style>
  <w:style w:type="paragraph" w:customStyle="1" w:styleId="9A43CFE9416145798847B1C9C203D28D">
    <w:name w:val="9A43CFE9416145798847B1C9C203D28D"/>
    <w:rsid w:val="00AD07CD"/>
  </w:style>
  <w:style w:type="paragraph" w:customStyle="1" w:styleId="D44F6464426F450F8AB65AF9ECF76EA6">
    <w:name w:val="D44F6464426F450F8AB65AF9ECF76EA6"/>
    <w:rsid w:val="00AD07CD"/>
  </w:style>
  <w:style w:type="paragraph" w:customStyle="1" w:styleId="CC390E7C6C8F4675B38265B3858E12FE">
    <w:name w:val="CC390E7C6C8F4675B38265B3858E12FE"/>
    <w:rsid w:val="00AD07CD"/>
  </w:style>
  <w:style w:type="paragraph" w:customStyle="1" w:styleId="A52C9EB22A3C4869B7F04EBDC9786F3F">
    <w:name w:val="A52C9EB22A3C4869B7F04EBDC9786F3F"/>
    <w:rsid w:val="00AD07CD"/>
  </w:style>
  <w:style w:type="paragraph" w:customStyle="1" w:styleId="9A5A32A4C21B469F92920E419EFDC6BB">
    <w:name w:val="9A5A32A4C21B469F92920E419EFDC6BB"/>
    <w:rsid w:val="00AD07CD"/>
  </w:style>
  <w:style w:type="paragraph" w:customStyle="1" w:styleId="946785C9610941B798CA45D8D6147080">
    <w:name w:val="946785C9610941B798CA45D8D6147080"/>
    <w:rsid w:val="00AD07CD"/>
  </w:style>
  <w:style w:type="paragraph" w:customStyle="1" w:styleId="3015C2971CA4429CBDC93E7A79A93070">
    <w:name w:val="3015C2971CA4429CBDC93E7A79A93070"/>
    <w:rsid w:val="00AD07CD"/>
  </w:style>
  <w:style w:type="paragraph" w:customStyle="1" w:styleId="A120320D087345D48D8203030E75B17B">
    <w:name w:val="A120320D087345D48D8203030E75B17B"/>
    <w:rsid w:val="00AD07CD"/>
  </w:style>
  <w:style w:type="paragraph" w:customStyle="1" w:styleId="249B4635D9E348A8B5F41DFA15C282B2">
    <w:name w:val="249B4635D9E348A8B5F41DFA15C282B2"/>
    <w:rsid w:val="00AD07CD"/>
  </w:style>
  <w:style w:type="paragraph" w:customStyle="1" w:styleId="9E5CB224EE3F4B128DD4EC1B28CA15E4">
    <w:name w:val="9E5CB224EE3F4B128DD4EC1B28CA15E4"/>
    <w:rsid w:val="00AD07CD"/>
  </w:style>
  <w:style w:type="paragraph" w:customStyle="1" w:styleId="2CDD4E8C3C744D38A03410ACE01D6C92">
    <w:name w:val="2CDD4E8C3C744D38A03410ACE01D6C92"/>
    <w:rsid w:val="00AD07CD"/>
  </w:style>
  <w:style w:type="paragraph" w:customStyle="1" w:styleId="FFFA04147CEA466B9F270B3C94EB31D8">
    <w:name w:val="FFFA04147CEA466B9F270B3C94EB31D8"/>
    <w:rsid w:val="00AD07CD"/>
  </w:style>
  <w:style w:type="paragraph" w:customStyle="1" w:styleId="3DD9BB0AEA87401FA881535DB5FA047C">
    <w:name w:val="3DD9BB0AEA87401FA881535DB5FA047C"/>
    <w:rsid w:val="00AD07CD"/>
  </w:style>
  <w:style w:type="paragraph" w:customStyle="1" w:styleId="FB2374C6FF804707B014B1CA51FA3DC0">
    <w:name w:val="FB2374C6FF804707B014B1CA51FA3DC0"/>
    <w:rsid w:val="00AD0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sttep</dc:creator>
  <cp:keywords/>
  <dc:description>Cassandra Cunningham</dc:description>
  <cp:lastModifiedBy>sttepstutoring@yahoo.com</cp:lastModifiedBy>
  <cp:revision>1</cp:revision>
  <dcterms:created xsi:type="dcterms:W3CDTF">2021-08-01T21:02:00Z</dcterms:created>
  <dcterms:modified xsi:type="dcterms:W3CDTF">2021-08-01T21:45:00Z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